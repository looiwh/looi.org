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57F9E202" w14:textId="77777777" w:rsidTr="00007728">
        <w:trPr>
          <w:trHeight w:hRule="exact" w:val="1800"/>
        </w:trPr>
        <w:tc>
          <w:tcPr>
            <w:tcW w:w="9360" w:type="dxa"/>
            <w:tcMar>
              <w:top w:w="0" w:type="dxa"/>
              <w:bottom w:w="0" w:type="dxa"/>
            </w:tcMar>
          </w:tcPr>
          <w:p w14:paraId="25207A71" w14:textId="77777777" w:rsidR="00692703" w:rsidRPr="00CF1A49" w:rsidRDefault="00394DE4" w:rsidP="00913946">
            <w:pPr>
              <w:pStyle w:val="Title"/>
            </w:pPr>
            <w:r>
              <w:t>LoOi Wei HENG</w:t>
            </w:r>
          </w:p>
          <w:p w14:paraId="6A060D1A" w14:textId="77777777" w:rsidR="00692703" w:rsidRPr="00CF1A49" w:rsidRDefault="00394DE4" w:rsidP="00913946">
            <w:pPr>
              <w:pStyle w:val="ContactInfo"/>
              <w:contextualSpacing w:val="0"/>
            </w:pPr>
            <w:r>
              <w:t>Jurong West St 81 Blk 854 #09-504</w:t>
            </w:r>
            <w:r w:rsidR="00692703" w:rsidRPr="00CF1A49">
              <w:t xml:space="preserve"> </w:t>
            </w:r>
            <w:sdt>
              <w:sdtPr>
                <w:alias w:val="Divider dot:"/>
                <w:tag w:val="Divider dot:"/>
                <w:id w:val="-1459182552"/>
                <w:placeholder>
                  <w:docPart w:val="1AB3334AEE9E48ACADC9D572637FDAFB"/>
                </w:placeholder>
                <w:temporary/>
                <w:showingPlcHdr/>
                <w15:appearance w15:val="hidden"/>
              </w:sdtPr>
              <w:sdtEndPr/>
              <w:sdtContent>
                <w:r w:rsidR="00692703" w:rsidRPr="00CF1A49">
                  <w:t>·</w:t>
                </w:r>
              </w:sdtContent>
            </w:sdt>
            <w:r w:rsidR="00692703" w:rsidRPr="00CF1A49">
              <w:t xml:space="preserve"> </w:t>
            </w:r>
            <w:r>
              <w:t>90589062</w:t>
            </w:r>
          </w:p>
          <w:p w14:paraId="0531864D" w14:textId="77777777" w:rsidR="00692703" w:rsidRPr="00CF1A49" w:rsidRDefault="00863958" w:rsidP="00913946">
            <w:pPr>
              <w:pStyle w:val="ContactInfoEmphasis"/>
              <w:contextualSpacing w:val="0"/>
            </w:pPr>
            <w:hyperlink r:id="rId7" w:history="1">
              <w:r w:rsidR="00394DE4" w:rsidRPr="00096B70">
                <w:rPr>
                  <w:rStyle w:val="Hyperlink"/>
                </w:rPr>
                <w:t>weiheng@looi.in</w:t>
              </w:r>
            </w:hyperlink>
            <w:r w:rsidR="00394DE4">
              <w:t xml:space="preserve"> . Insta: looi.wh</w:t>
            </w:r>
          </w:p>
        </w:tc>
      </w:tr>
      <w:tr w:rsidR="009571D8" w:rsidRPr="00CF1A49" w14:paraId="0F0732F2" w14:textId="77777777" w:rsidTr="00692703">
        <w:tc>
          <w:tcPr>
            <w:tcW w:w="9360" w:type="dxa"/>
            <w:tcMar>
              <w:top w:w="432" w:type="dxa"/>
            </w:tcMar>
          </w:tcPr>
          <w:p w14:paraId="28603CBF" w14:textId="77777777" w:rsidR="001755A8" w:rsidRPr="00CF1A49" w:rsidRDefault="00394DE4" w:rsidP="00913946">
            <w:pPr>
              <w:contextualSpacing w:val="0"/>
            </w:pPr>
            <w:r>
              <w:t xml:space="preserve">I have worked in multiple fields like flyer disturber to warehouse picker to restaurant F&amp;B. </w:t>
            </w:r>
          </w:p>
        </w:tc>
      </w:tr>
    </w:tbl>
    <w:p w14:paraId="223A334D" w14:textId="77777777" w:rsidR="004E01EB" w:rsidRPr="00CF1A49" w:rsidRDefault="00863958" w:rsidP="004E01EB">
      <w:pPr>
        <w:pStyle w:val="Heading1"/>
      </w:pPr>
      <w:sdt>
        <w:sdtPr>
          <w:alias w:val="Experience:"/>
          <w:tag w:val="Experience:"/>
          <w:id w:val="-1983300934"/>
          <w:placeholder>
            <w:docPart w:val="2DD6E354191349068CD88C8635B62AA4"/>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3E1DE9A" w14:textId="77777777" w:rsidTr="00D66A52">
        <w:tc>
          <w:tcPr>
            <w:tcW w:w="9355" w:type="dxa"/>
          </w:tcPr>
          <w:p w14:paraId="2DCECC18" w14:textId="77777777" w:rsidR="001D0BF1" w:rsidRPr="00CF1A49" w:rsidRDefault="00394DE4" w:rsidP="001D0BF1">
            <w:pPr>
              <w:pStyle w:val="Heading3"/>
              <w:contextualSpacing w:val="0"/>
              <w:outlineLvl w:val="2"/>
            </w:pPr>
            <w:r>
              <w:t>nov 2018 to dec 2018</w:t>
            </w:r>
          </w:p>
          <w:p w14:paraId="71787441" w14:textId="77777777" w:rsidR="001D0BF1" w:rsidRPr="00CF1A49" w:rsidRDefault="00394DE4" w:rsidP="001D0BF1">
            <w:pPr>
              <w:pStyle w:val="Heading2"/>
              <w:contextualSpacing w:val="0"/>
              <w:outlineLvl w:val="1"/>
            </w:pPr>
            <w:r>
              <w:t>warehouse picker</w:t>
            </w:r>
          </w:p>
          <w:p w14:paraId="3510E304" w14:textId="77777777" w:rsidR="001E3120" w:rsidRPr="00CF1A49" w:rsidRDefault="00394DE4" w:rsidP="001D0BF1">
            <w:pPr>
              <w:contextualSpacing w:val="0"/>
            </w:pPr>
            <w:r>
              <w:t>A picker’s task is just to collect a specific product from the shelves and sending them off to their own respective countries. Very simple task, but bad working condition from my opinion.</w:t>
            </w:r>
            <w:r w:rsidR="00362510">
              <w:t xml:space="preserve"> In fact, I got a lot of small injuries from this job as they don’t give much regards to the workers. They only care that you don’t cause death in the place. I quit after two months of working.</w:t>
            </w:r>
          </w:p>
        </w:tc>
      </w:tr>
      <w:tr w:rsidR="00F61DF9" w:rsidRPr="00CF1A49" w14:paraId="7DE8653B" w14:textId="77777777" w:rsidTr="00F61DF9">
        <w:tc>
          <w:tcPr>
            <w:tcW w:w="9355" w:type="dxa"/>
            <w:tcMar>
              <w:top w:w="216" w:type="dxa"/>
            </w:tcMar>
          </w:tcPr>
          <w:p w14:paraId="6B25A517" w14:textId="77777777" w:rsidR="00F61DF9" w:rsidRPr="00CF1A49" w:rsidRDefault="00394DE4" w:rsidP="00F61DF9">
            <w:pPr>
              <w:pStyle w:val="Heading3"/>
              <w:contextualSpacing w:val="0"/>
              <w:outlineLvl w:val="2"/>
            </w:pPr>
            <w:r>
              <w:t>jan 2019</w:t>
            </w:r>
            <w:r w:rsidR="00F61DF9" w:rsidRPr="00CF1A49">
              <w:t xml:space="preserve"> – </w:t>
            </w:r>
            <w:r>
              <w:t>march 2019</w:t>
            </w:r>
          </w:p>
          <w:p w14:paraId="1E3B59D2" w14:textId="77777777" w:rsidR="00F61DF9" w:rsidRPr="00CF1A49" w:rsidRDefault="00394DE4" w:rsidP="00F61DF9">
            <w:pPr>
              <w:pStyle w:val="Heading2"/>
              <w:contextualSpacing w:val="0"/>
              <w:outlineLvl w:val="1"/>
            </w:pPr>
            <w:r>
              <w:t>waiter</w:t>
            </w:r>
            <w:r w:rsidR="00F61DF9" w:rsidRPr="00CF1A49">
              <w:t xml:space="preserve">, </w:t>
            </w:r>
            <w:r>
              <w:rPr>
                <w:rStyle w:val="SubtleReference"/>
              </w:rPr>
              <w:t>rb intercon</w:t>
            </w:r>
          </w:p>
          <w:p w14:paraId="65F18782" w14:textId="6C1200D9" w:rsidR="00F61DF9" w:rsidRDefault="00394DE4" w:rsidP="00F61DF9">
            <w:r>
              <w:t xml:space="preserve">The original job description was to serve customer, but they just tell me to clean the table to prepare for the next customer. They have events like wedding and company celebration, which I have worked in. All of them are surprisingly fun. At first the job was a bit hard, yet I have grown to love my company after a period of time. Most of them actually liked me because I did my job well. (I don’t like to be slow). But the working hours are a bit too late (they only start at 6pm </w:t>
            </w:r>
            <w:r w:rsidR="00863958">
              <w:t xml:space="preserve">and end at 11pm </w:t>
            </w:r>
            <w:r>
              <w:t xml:space="preserve">in the </w:t>
            </w:r>
            <w:r w:rsidR="00863958">
              <w:t>weekdays</w:t>
            </w:r>
            <w:bookmarkStart w:id="0" w:name="_GoBack"/>
            <w:bookmarkEnd w:id="0"/>
            <w:r>
              <w:t xml:space="preserve">). </w:t>
            </w:r>
            <w:r w:rsidR="00362510">
              <w:t>End up I left due to school and I don’t think they’re hiring anymore.</w:t>
            </w:r>
          </w:p>
        </w:tc>
      </w:tr>
    </w:tbl>
    <w:sdt>
      <w:sdtPr>
        <w:alias w:val="Education:"/>
        <w:tag w:val="Education:"/>
        <w:id w:val="-1908763273"/>
        <w:placeholder>
          <w:docPart w:val="B77863E8EC32413A82C060D07CCC0C50"/>
        </w:placeholder>
        <w:temporary/>
        <w:showingPlcHdr/>
        <w15:appearance w15:val="hidden"/>
      </w:sdtPr>
      <w:sdtEndPr/>
      <w:sdtContent>
        <w:p w14:paraId="578094EC"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779793B" w14:textId="77777777" w:rsidTr="00D66A52">
        <w:tc>
          <w:tcPr>
            <w:tcW w:w="9355" w:type="dxa"/>
          </w:tcPr>
          <w:p w14:paraId="7ADE11C0" w14:textId="77777777" w:rsidR="001D0BF1" w:rsidRPr="00CF1A49" w:rsidRDefault="00362510" w:rsidP="001D0BF1">
            <w:pPr>
              <w:pStyle w:val="Heading3"/>
              <w:contextualSpacing w:val="0"/>
              <w:outlineLvl w:val="2"/>
            </w:pPr>
            <w:r>
              <w:t>2018</w:t>
            </w:r>
          </w:p>
          <w:p w14:paraId="345BE1CB" w14:textId="77777777" w:rsidR="001D0BF1" w:rsidRPr="00CF1A49" w:rsidRDefault="00362510" w:rsidP="001D0BF1">
            <w:pPr>
              <w:pStyle w:val="Heading2"/>
              <w:contextualSpacing w:val="0"/>
              <w:outlineLvl w:val="1"/>
            </w:pPr>
            <w:r>
              <w:t>olevel</w:t>
            </w:r>
            <w:r w:rsidR="001D0BF1" w:rsidRPr="00CF1A49">
              <w:t xml:space="preserve">, </w:t>
            </w:r>
            <w:r>
              <w:rPr>
                <w:rStyle w:val="SubtleReference"/>
              </w:rPr>
              <w:t>yuhua secondary school</w:t>
            </w:r>
          </w:p>
          <w:p w14:paraId="43F20A14" w14:textId="77777777" w:rsidR="007538DC" w:rsidRPr="00CF1A49" w:rsidRDefault="00362510" w:rsidP="007538DC">
            <w:pPr>
              <w:contextualSpacing w:val="0"/>
            </w:pPr>
            <w:r>
              <w:t>Nothing surprising that I took O’levels. It just means that I went into a local Polytechnic today.</w:t>
            </w:r>
          </w:p>
        </w:tc>
      </w:tr>
      <w:tr w:rsidR="00F61DF9" w:rsidRPr="00CF1A49" w14:paraId="2F5DCCCF" w14:textId="77777777" w:rsidTr="00F61DF9">
        <w:tc>
          <w:tcPr>
            <w:tcW w:w="9355" w:type="dxa"/>
            <w:tcMar>
              <w:top w:w="216" w:type="dxa"/>
            </w:tcMar>
          </w:tcPr>
          <w:p w14:paraId="4A2CAFB7" w14:textId="77777777" w:rsidR="00F61DF9" w:rsidRDefault="00F61DF9" w:rsidP="00362510">
            <w:pPr>
              <w:pStyle w:val="Heading3"/>
              <w:contextualSpacing w:val="0"/>
              <w:outlineLvl w:val="2"/>
            </w:pPr>
          </w:p>
        </w:tc>
      </w:tr>
    </w:tbl>
    <w:sdt>
      <w:sdtPr>
        <w:alias w:val="Skills:"/>
        <w:tag w:val="Skills:"/>
        <w:id w:val="-1392877668"/>
        <w:placeholder>
          <w:docPart w:val="127AB7E48DA94CA3A11D3D32683C220F"/>
        </w:placeholder>
        <w:temporary/>
        <w:showingPlcHdr/>
        <w15:appearance w15:val="hidden"/>
      </w:sdtPr>
      <w:sdtEndPr/>
      <w:sdtContent>
        <w:p w14:paraId="3C86E60F"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6FDCB88A" w14:textId="77777777" w:rsidTr="00CF1A49">
        <w:tc>
          <w:tcPr>
            <w:tcW w:w="4675" w:type="dxa"/>
          </w:tcPr>
          <w:p w14:paraId="1E34A485" w14:textId="77777777" w:rsidR="001E3120" w:rsidRPr="006E1507" w:rsidRDefault="00362510" w:rsidP="006E1507">
            <w:pPr>
              <w:pStyle w:val="ListBullet"/>
              <w:contextualSpacing w:val="0"/>
            </w:pPr>
            <w:r>
              <w:t>Experienced in supporting customers</w:t>
            </w:r>
          </w:p>
          <w:p w14:paraId="64983856" w14:textId="77777777" w:rsidR="00362510" w:rsidRPr="006E1507" w:rsidRDefault="00362510" w:rsidP="00362510">
            <w:pPr>
              <w:pStyle w:val="ListBullet"/>
              <w:contextualSpacing w:val="0"/>
            </w:pPr>
            <w:r>
              <w:t>Used to how warehouse works</w:t>
            </w:r>
          </w:p>
        </w:tc>
        <w:tc>
          <w:tcPr>
            <w:tcW w:w="4675" w:type="dxa"/>
            <w:tcMar>
              <w:left w:w="360" w:type="dxa"/>
            </w:tcMar>
          </w:tcPr>
          <w:p w14:paraId="3EB63A05" w14:textId="77777777" w:rsidR="001E3120" w:rsidRPr="006E1507" w:rsidRDefault="001E3120" w:rsidP="00362510">
            <w:pPr>
              <w:pStyle w:val="ListBullet"/>
              <w:numPr>
                <w:ilvl w:val="0"/>
                <w:numId w:val="0"/>
              </w:numPr>
              <w:contextualSpacing w:val="0"/>
            </w:pPr>
          </w:p>
        </w:tc>
      </w:tr>
    </w:tbl>
    <w:sdt>
      <w:sdtPr>
        <w:alias w:val="Activities:"/>
        <w:tag w:val="Activities:"/>
        <w:id w:val="1223332893"/>
        <w:placeholder>
          <w:docPart w:val="353B1DC0301A4BD2873C1831E291C1C6"/>
        </w:placeholder>
        <w:temporary/>
        <w:showingPlcHdr/>
        <w15:appearance w15:val="hidden"/>
      </w:sdtPr>
      <w:sdtEndPr/>
      <w:sdtContent>
        <w:p w14:paraId="01A08777" w14:textId="77777777" w:rsidR="00AD782D" w:rsidRPr="00CF1A49" w:rsidRDefault="0062312F" w:rsidP="0062312F">
          <w:pPr>
            <w:pStyle w:val="Heading1"/>
          </w:pPr>
          <w:r w:rsidRPr="00CF1A49">
            <w:t>Activities</w:t>
          </w:r>
        </w:p>
      </w:sdtContent>
    </w:sdt>
    <w:p w14:paraId="06798121" w14:textId="5835F5DF" w:rsidR="00B51D1B" w:rsidRPr="006E1507" w:rsidRDefault="00362510" w:rsidP="006E1507">
      <w:r>
        <w:t>2 years of CCA leader for Robotics in secondary school.</w:t>
      </w:r>
      <w:r>
        <w:br/>
        <w:t xml:space="preserve">To be honest, nothing to brag about here. I only take pride in my work experience in my waiter job. I would say I </w:t>
      </w:r>
      <w:r w:rsidR="008B61DB">
        <w:t xml:space="preserve">have </w:t>
      </w:r>
      <w:r>
        <w:t>really learnt a lot</w:t>
      </w:r>
      <w:r w:rsidR="000847E4">
        <w:t xml:space="preserve"> from that job</w:t>
      </w:r>
      <w:r>
        <w:t>.</w:t>
      </w:r>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7ECCC" w14:textId="77777777" w:rsidR="00394DE4" w:rsidRDefault="00394DE4" w:rsidP="0068194B">
      <w:r>
        <w:separator/>
      </w:r>
    </w:p>
    <w:p w14:paraId="63B42660" w14:textId="77777777" w:rsidR="00394DE4" w:rsidRDefault="00394DE4"/>
    <w:p w14:paraId="113109AB" w14:textId="77777777" w:rsidR="00394DE4" w:rsidRDefault="00394DE4"/>
  </w:endnote>
  <w:endnote w:type="continuationSeparator" w:id="0">
    <w:p w14:paraId="13EE4717" w14:textId="77777777" w:rsidR="00394DE4" w:rsidRDefault="00394DE4" w:rsidP="0068194B">
      <w:r>
        <w:continuationSeparator/>
      </w:r>
    </w:p>
    <w:p w14:paraId="372A0656" w14:textId="77777777" w:rsidR="00394DE4" w:rsidRDefault="00394DE4"/>
    <w:p w14:paraId="6241E7EF" w14:textId="77777777" w:rsidR="00394DE4" w:rsidRDefault="00394D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5C4241F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783F8" w14:textId="77777777" w:rsidR="00394DE4" w:rsidRDefault="00394DE4" w:rsidP="0068194B">
      <w:r>
        <w:separator/>
      </w:r>
    </w:p>
    <w:p w14:paraId="4A8EC724" w14:textId="77777777" w:rsidR="00394DE4" w:rsidRDefault="00394DE4"/>
    <w:p w14:paraId="627A8844" w14:textId="77777777" w:rsidR="00394DE4" w:rsidRDefault="00394DE4"/>
  </w:footnote>
  <w:footnote w:type="continuationSeparator" w:id="0">
    <w:p w14:paraId="23253BCB" w14:textId="77777777" w:rsidR="00394DE4" w:rsidRDefault="00394DE4" w:rsidP="0068194B">
      <w:r>
        <w:continuationSeparator/>
      </w:r>
    </w:p>
    <w:p w14:paraId="6673A0BA" w14:textId="77777777" w:rsidR="00394DE4" w:rsidRDefault="00394DE4"/>
    <w:p w14:paraId="7CE9F26F" w14:textId="77777777" w:rsidR="00394DE4" w:rsidRDefault="00394D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75859"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617FC40" wp14:editId="2134F16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818F76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E4"/>
    <w:rsid w:val="000001EF"/>
    <w:rsid w:val="00007322"/>
    <w:rsid w:val="00007728"/>
    <w:rsid w:val="00024584"/>
    <w:rsid w:val="00024730"/>
    <w:rsid w:val="00055E95"/>
    <w:rsid w:val="0007021F"/>
    <w:rsid w:val="000847E4"/>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2510"/>
    <w:rsid w:val="00366398"/>
    <w:rsid w:val="00394DE4"/>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3958"/>
    <w:rsid w:val="0086487C"/>
    <w:rsid w:val="00870B20"/>
    <w:rsid w:val="008829F8"/>
    <w:rsid w:val="00885897"/>
    <w:rsid w:val="008A6538"/>
    <w:rsid w:val="008B61DB"/>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89B7FE"/>
  <w15:chartTrackingRefBased/>
  <w15:docId w15:val="{97AB47C0-91F2-4F19-AE44-3251F0C0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394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weiheng@looi.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he\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B3334AEE9E48ACADC9D572637FDAFB"/>
        <w:category>
          <w:name w:val="General"/>
          <w:gallery w:val="placeholder"/>
        </w:category>
        <w:types>
          <w:type w:val="bbPlcHdr"/>
        </w:types>
        <w:behaviors>
          <w:behavior w:val="content"/>
        </w:behaviors>
        <w:guid w:val="{A0D5B7E0-7410-4EB6-9159-A2747C38C595}"/>
      </w:docPartPr>
      <w:docPartBody>
        <w:p w:rsidR="00A64755" w:rsidRDefault="00A64755">
          <w:pPr>
            <w:pStyle w:val="1AB3334AEE9E48ACADC9D572637FDAFB"/>
          </w:pPr>
          <w:r w:rsidRPr="00CF1A49">
            <w:t>·</w:t>
          </w:r>
        </w:p>
      </w:docPartBody>
    </w:docPart>
    <w:docPart>
      <w:docPartPr>
        <w:name w:val="2DD6E354191349068CD88C8635B62AA4"/>
        <w:category>
          <w:name w:val="General"/>
          <w:gallery w:val="placeholder"/>
        </w:category>
        <w:types>
          <w:type w:val="bbPlcHdr"/>
        </w:types>
        <w:behaviors>
          <w:behavior w:val="content"/>
        </w:behaviors>
        <w:guid w:val="{37E0DE0E-6254-489F-8955-17E92D41CF1D}"/>
      </w:docPartPr>
      <w:docPartBody>
        <w:p w:rsidR="00A64755" w:rsidRDefault="00A64755">
          <w:pPr>
            <w:pStyle w:val="2DD6E354191349068CD88C8635B62AA4"/>
          </w:pPr>
          <w:r w:rsidRPr="00CF1A49">
            <w:t>Experience</w:t>
          </w:r>
        </w:p>
      </w:docPartBody>
    </w:docPart>
    <w:docPart>
      <w:docPartPr>
        <w:name w:val="B77863E8EC32413A82C060D07CCC0C50"/>
        <w:category>
          <w:name w:val="General"/>
          <w:gallery w:val="placeholder"/>
        </w:category>
        <w:types>
          <w:type w:val="bbPlcHdr"/>
        </w:types>
        <w:behaviors>
          <w:behavior w:val="content"/>
        </w:behaviors>
        <w:guid w:val="{AC70C2B1-F845-46AB-83BA-D3F04B468407}"/>
      </w:docPartPr>
      <w:docPartBody>
        <w:p w:rsidR="00A64755" w:rsidRDefault="00A64755">
          <w:pPr>
            <w:pStyle w:val="B77863E8EC32413A82C060D07CCC0C50"/>
          </w:pPr>
          <w:r w:rsidRPr="00CF1A49">
            <w:t>Education</w:t>
          </w:r>
        </w:p>
      </w:docPartBody>
    </w:docPart>
    <w:docPart>
      <w:docPartPr>
        <w:name w:val="127AB7E48DA94CA3A11D3D32683C220F"/>
        <w:category>
          <w:name w:val="General"/>
          <w:gallery w:val="placeholder"/>
        </w:category>
        <w:types>
          <w:type w:val="bbPlcHdr"/>
        </w:types>
        <w:behaviors>
          <w:behavior w:val="content"/>
        </w:behaviors>
        <w:guid w:val="{1AC9FB6D-210F-446D-81F4-9858983A65D1}"/>
      </w:docPartPr>
      <w:docPartBody>
        <w:p w:rsidR="00A64755" w:rsidRDefault="00A64755">
          <w:pPr>
            <w:pStyle w:val="127AB7E48DA94CA3A11D3D32683C220F"/>
          </w:pPr>
          <w:r w:rsidRPr="00CF1A49">
            <w:t>Skills</w:t>
          </w:r>
        </w:p>
      </w:docPartBody>
    </w:docPart>
    <w:docPart>
      <w:docPartPr>
        <w:name w:val="353B1DC0301A4BD2873C1831E291C1C6"/>
        <w:category>
          <w:name w:val="General"/>
          <w:gallery w:val="placeholder"/>
        </w:category>
        <w:types>
          <w:type w:val="bbPlcHdr"/>
        </w:types>
        <w:behaviors>
          <w:behavior w:val="content"/>
        </w:behaviors>
        <w:guid w:val="{A4B1AF7C-77D3-4A85-9A6D-0ACB3A17B6F5}"/>
      </w:docPartPr>
      <w:docPartBody>
        <w:p w:rsidR="00A64755" w:rsidRDefault="00A64755">
          <w:pPr>
            <w:pStyle w:val="353B1DC0301A4BD2873C1831E291C1C6"/>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55"/>
    <w:rsid w:val="00A64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E7DFC068E44FB38877AC00070F3668">
    <w:name w:val="94E7DFC068E44FB38877AC00070F3668"/>
  </w:style>
  <w:style w:type="character" w:styleId="IntenseEmphasis">
    <w:name w:val="Intense Emphasis"/>
    <w:basedOn w:val="DefaultParagraphFont"/>
    <w:uiPriority w:val="2"/>
    <w:rPr>
      <w:b/>
      <w:iCs/>
      <w:color w:val="262626" w:themeColor="text1" w:themeTint="D9"/>
    </w:rPr>
  </w:style>
  <w:style w:type="paragraph" w:customStyle="1" w:styleId="8CD193D6EA534EDDA9E5FE69F9B92E36">
    <w:name w:val="8CD193D6EA534EDDA9E5FE69F9B92E36"/>
  </w:style>
  <w:style w:type="paragraph" w:customStyle="1" w:styleId="1DE0CCF8B2FB40F4868F15BB04BBF527">
    <w:name w:val="1DE0CCF8B2FB40F4868F15BB04BBF527"/>
  </w:style>
  <w:style w:type="paragraph" w:customStyle="1" w:styleId="1AB3334AEE9E48ACADC9D572637FDAFB">
    <w:name w:val="1AB3334AEE9E48ACADC9D572637FDAFB"/>
  </w:style>
  <w:style w:type="paragraph" w:customStyle="1" w:styleId="EDB1CB7C1AEB4D42A65017CDF0636CFB">
    <w:name w:val="EDB1CB7C1AEB4D42A65017CDF0636CFB"/>
  </w:style>
  <w:style w:type="paragraph" w:customStyle="1" w:styleId="44DBAF38205545D4A9D6F4A1381714CA">
    <w:name w:val="44DBAF38205545D4A9D6F4A1381714CA"/>
  </w:style>
  <w:style w:type="paragraph" w:customStyle="1" w:styleId="6911CE15195E416AA67CA5E8A7B6139E">
    <w:name w:val="6911CE15195E416AA67CA5E8A7B6139E"/>
  </w:style>
  <w:style w:type="paragraph" w:customStyle="1" w:styleId="00A453E16E6944C6B4B27268AA4C9ADA">
    <w:name w:val="00A453E16E6944C6B4B27268AA4C9ADA"/>
  </w:style>
  <w:style w:type="paragraph" w:customStyle="1" w:styleId="5F5EBFA7D6DF4FBD9ADCAB6D8D18D720">
    <w:name w:val="5F5EBFA7D6DF4FBD9ADCAB6D8D18D720"/>
  </w:style>
  <w:style w:type="paragraph" w:customStyle="1" w:styleId="AFA082C096DC49CB98ACA9ADA8706651">
    <w:name w:val="AFA082C096DC49CB98ACA9ADA8706651"/>
  </w:style>
  <w:style w:type="paragraph" w:customStyle="1" w:styleId="99A3D69A5FB641B6AB94F6E5060CC4E1">
    <w:name w:val="99A3D69A5FB641B6AB94F6E5060CC4E1"/>
  </w:style>
  <w:style w:type="paragraph" w:customStyle="1" w:styleId="2DD6E354191349068CD88C8635B62AA4">
    <w:name w:val="2DD6E354191349068CD88C8635B62AA4"/>
  </w:style>
  <w:style w:type="paragraph" w:customStyle="1" w:styleId="F44A698583094A0FB7AF8CC00276AEA1">
    <w:name w:val="F44A698583094A0FB7AF8CC00276AEA1"/>
  </w:style>
  <w:style w:type="paragraph" w:customStyle="1" w:styleId="D4A674CC81A24293B5ED2C64716B1F55">
    <w:name w:val="D4A674CC81A24293B5ED2C64716B1F55"/>
  </w:style>
  <w:style w:type="paragraph" w:customStyle="1" w:styleId="C9B827BB02744A3582566A19D02496E2">
    <w:name w:val="C9B827BB02744A3582566A19D02496E2"/>
  </w:style>
  <w:style w:type="character" w:styleId="SubtleReference">
    <w:name w:val="Subtle Reference"/>
    <w:basedOn w:val="DefaultParagraphFont"/>
    <w:uiPriority w:val="10"/>
    <w:qFormat/>
    <w:rPr>
      <w:b/>
      <w:caps w:val="0"/>
      <w:smallCaps/>
      <w:color w:val="595959" w:themeColor="text1" w:themeTint="A6"/>
    </w:rPr>
  </w:style>
  <w:style w:type="paragraph" w:customStyle="1" w:styleId="21AF76E32DA34223B15F1FFD21C337CE">
    <w:name w:val="21AF76E32DA34223B15F1FFD21C337CE"/>
  </w:style>
  <w:style w:type="paragraph" w:customStyle="1" w:styleId="B11F661958DC4627A6632B5995E88DD8">
    <w:name w:val="B11F661958DC4627A6632B5995E88DD8"/>
  </w:style>
  <w:style w:type="paragraph" w:customStyle="1" w:styleId="8DF786D5F1AC4038842FFB213C050A69">
    <w:name w:val="8DF786D5F1AC4038842FFB213C050A69"/>
  </w:style>
  <w:style w:type="paragraph" w:customStyle="1" w:styleId="F7FE695CF74E463595CD442B7E6833DD">
    <w:name w:val="F7FE695CF74E463595CD442B7E6833DD"/>
  </w:style>
  <w:style w:type="paragraph" w:customStyle="1" w:styleId="1EB37B5DFA614F5B9A0DD4FA428B484F">
    <w:name w:val="1EB37B5DFA614F5B9A0DD4FA428B484F"/>
  </w:style>
  <w:style w:type="paragraph" w:customStyle="1" w:styleId="7F432F0E2D524465865D34362586EED1">
    <w:name w:val="7F432F0E2D524465865D34362586EED1"/>
  </w:style>
  <w:style w:type="paragraph" w:customStyle="1" w:styleId="198CF8B4FBDA4456A818B994B3EBA813">
    <w:name w:val="198CF8B4FBDA4456A818B994B3EBA813"/>
  </w:style>
  <w:style w:type="paragraph" w:customStyle="1" w:styleId="B77863E8EC32413A82C060D07CCC0C50">
    <w:name w:val="B77863E8EC32413A82C060D07CCC0C50"/>
  </w:style>
  <w:style w:type="paragraph" w:customStyle="1" w:styleId="34EC5AF27AE34C2FB961BAB671FDDDFA">
    <w:name w:val="34EC5AF27AE34C2FB961BAB671FDDDFA"/>
  </w:style>
  <w:style w:type="paragraph" w:customStyle="1" w:styleId="6B315FEC702B41FE971067219AA1AE2A">
    <w:name w:val="6B315FEC702B41FE971067219AA1AE2A"/>
  </w:style>
  <w:style w:type="paragraph" w:customStyle="1" w:styleId="A69CA9AD7D734576BED0210098C92B34">
    <w:name w:val="A69CA9AD7D734576BED0210098C92B34"/>
  </w:style>
  <w:style w:type="paragraph" w:customStyle="1" w:styleId="15C7E0FB84DB4BB985CD682E0C28A86A">
    <w:name w:val="15C7E0FB84DB4BB985CD682E0C28A86A"/>
  </w:style>
  <w:style w:type="paragraph" w:customStyle="1" w:styleId="B53C3E5D5DDD4E72BACA863B67241F33">
    <w:name w:val="B53C3E5D5DDD4E72BACA863B67241F33"/>
  </w:style>
  <w:style w:type="paragraph" w:customStyle="1" w:styleId="2AFA8BD7F91744ADADC47660326538BA">
    <w:name w:val="2AFA8BD7F91744ADADC47660326538BA"/>
  </w:style>
  <w:style w:type="paragraph" w:customStyle="1" w:styleId="11912CF6CA504FA8AE888EF69F61C4D6">
    <w:name w:val="11912CF6CA504FA8AE888EF69F61C4D6"/>
  </w:style>
  <w:style w:type="paragraph" w:customStyle="1" w:styleId="7ECE08FC50F342F69161D6815A021689">
    <w:name w:val="7ECE08FC50F342F69161D6815A021689"/>
  </w:style>
  <w:style w:type="paragraph" w:customStyle="1" w:styleId="F3F9F8220674499DA3D958363E786504">
    <w:name w:val="F3F9F8220674499DA3D958363E786504"/>
  </w:style>
  <w:style w:type="paragraph" w:customStyle="1" w:styleId="16B1E129E00E41AAAE85E5007A41041D">
    <w:name w:val="16B1E129E00E41AAAE85E5007A41041D"/>
  </w:style>
  <w:style w:type="paragraph" w:customStyle="1" w:styleId="127AB7E48DA94CA3A11D3D32683C220F">
    <w:name w:val="127AB7E48DA94CA3A11D3D32683C220F"/>
  </w:style>
  <w:style w:type="paragraph" w:customStyle="1" w:styleId="C6F02D5889D9461E8CA2DA7FEA924009">
    <w:name w:val="C6F02D5889D9461E8CA2DA7FEA924009"/>
  </w:style>
  <w:style w:type="paragraph" w:customStyle="1" w:styleId="6CE40CF0D0784136893CD0B09E77BCE8">
    <w:name w:val="6CE40CF0D0784136893CD0B09E77BCE8"/>
  </w:style>
  <w:style w:type="paragraph" w:customStyle="1" w:styleId="E44D6C5C78174C64AC6CC6D97650767B">
    <w:name w:val="E44D6C5C78174C64AC6CC6D97650767B"/>
  </w:style>
  <w:style w:type="paragraph" w:customStyle="1" w:styleId="79077F7D32404D73BB55F27F5C7A0EDA">
    <w:name w:val="79077F7D32404D73BB55F27F5C7A0EDA"/>
  </w:style>
  <w:style w:type="paragraph" w:customStyle="1" w:styleId="2FD262B1FD7B405E98810CF135AFA8F6">
    <w:name w:val="2FD262B1FD7B405E98810CF135AFA8F6"/>
  </w:style>
  <w:style w:type="paragraph" w:customStyle="1" w:styleId="353B1DC0301A4BD2873C1831E291C1C6">
    <w:name w:val="353B1DC0301A4BD2873C1831E291C1C6"/>
  </w:style>
  <w:style w:type="paragraph" w:customStyle="1" w:styleId="5B5A0251F483420DB9D91889A554B510">
    <w:name w:val="5B5A0251F483420DB9D91889A554B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20</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Looi Wei Heng</dc:creator>
  <cp:keywords/>
  <dc:description/>
  <cp:lastModifiedBy>Looi Wei Heng</cp:lastModifiedBy>
  <cp:revision>4</cp:revision>
  <dcterms:created xsi:type="dcterms:W3CDTF">2019-08-25T09:13:00Z</dcterms:created>
  <dcterms:modified xsi:type="dcterms:W3CDTF">2019-08-25T09:33:00Z</dcterms:modified>
  <cp:category/>
</cp:coreProperties>
</file>